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B05AB" w14:textId="05840495" w:rsidR="0085257A" w:rsidRPr="00AD232E" w:rsidRDefault="00111C35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B5BF2" w:rsidRPr="00AD232E">
        <w:rPr>
          <w:rFonts w:ascii="Times New Roman" w:hAnsi="Times New Roman"/>
        </w:rPr>
        <w:t>&lt;</w:t>
      </w:r>
      <w:r w:rsidR="00F77BAA">
        <w:rPr>
          <w:rFonts w:ascii="Times New Roman" w:hAnsi="Times New Roman"/>
        </w:rPr>
        <w:t>Online banking</w:t>
      </w:r>
      <w:r w:rsidR="009B5BF2" w:rsidRPr="00AD232E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14:paraId="331552FB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541D2333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7CDC4852" w14:textId="77777777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14:paraId="29CF681A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14D98018" w14:textId="77777777" w:rsidR="0085257A" w:rsidRPr="00AD232E" w:rsidRDefault="0085257A"/>
    <w:p w14:paraId="7713D99B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F8FF4B0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66C7CC25" w14:textId="77777777">
        <w:tc>
          <w:tcPr>
            <w:tcW w:w="2304" w:type="dxa"/>
          </w:tcPr>
          <w:p w14:paraId="60AAD4A2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4AC3CBF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EA32276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36DCFC0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6A4854EB" w14:textId="77777777">
        <w:tc>
          <w:tcPr>
            <w:tcW w:w="2304" w:type="dxa"/>
          </w:tcPr>
          <w:p w14:paraId="19EF87A7" w14:textId="77777777" w:rsidR="0085257A" w:rsidRPr="00AD232E" w:rsidRDefault="0085257A">
            <w:pPr>
              <w:pStyle w:val="Tabletext"/>
            </w:pPr>
            <w:r w:rsidRPr="00AD232E">
              <w:t>&lt;dd/mmm/yy&gt;</w:t>
            </w:r>
          </w:p>
        </w:tc>
        <w:tc>
          <w:tcPr>
            <w:tcW w:w="1152" w:type="dxa"/>
          </w:tcPr>
          <w:p w14:paraId="1533CDD7" w14:textId="77777777" w:rsidR="0085257A" w:rsidRPr="00AD232E" w:rsidRDefault="0085257A">
            <w:pPr>
              <w:pStyle w:val="Tabletext"/>
            </w:pPr>
            <w:r w:rsidRPr="00AD232E">
              <w:t>&lt;x.x&gt;</w:t>
            </w:r>
          </w:p>
        </w:tc>
        <w:tc>
          <w:tcPr>
            <w:tcW w:w="3744" w:type="dxa"/>
          </w:tcPr>
          <w:p w14:paraId="7F6C5F1C" w14:textId="77777777"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14:paraId="7B89A33D" w14:textId="77777777" w:rsidR="0085257A" w:rsidRPr="00AD232E" w:rsidRDefault="0085257A">
            <w:pPr>
              <w:pStyle w:val="Tabletext"/>
            </w:pPr>
            <w:r w:rsidRPr="00AD232E">
              <w:t>&lt;name&gt;</w:t>
            </w:r>
          </w:p>
        </w:tc>
      </w:tr>
      <w:tr w:rsidR="0085257A" w:rsidRPr="00AD232E" w14:paraId="4FED33AB" w14:textId="77777777">
        <w:tc>
          <w:tcPr>
            <w:tcW w:w="2304" w:type="dxa"/>
          </w:tcPr>
          <w:p w14:paraId="73EE9BA7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23D63F2B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6D4224DE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1D8D4718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66AA76D0" w14:textId="77777777">
        <w:tc>
          <w:tcPr>
            <w:tcW w:w="2304" w:type="dxa"/>
          </w:tcPr>
          <w:p w14:paraId="59E3F9B1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19EEDB96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7B6ACCA0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4B390CBC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2E34A596" w14:textId="77777777">
        <w:tc>
          <w:tcPr>
            <w:tcW w:w="2304" w:type="dxa"/>
          </w:tcPr>
          <w:p w14:paraId="349D06B2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07169B2E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094BF640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4232B41D" w14:textId="77777777" w:rsidR="0085257A" w:rsidRPr="00AD232E" w:rsidRDefault="0085257A">
            <w:pPr>
              <w:pStyle w:val="Tabletext"/>
            </w:pPr>
          </w:p>
        </w:tc>
      </w:tr>
    </w:tbl>
    <w:p w14:paraId="34C1384B" w14:textId="77777777" w:rsidR="0085257A" w:rsidRPr="00AD232E" w:rsidRDefault="0085257A"/>
    <w:p w14:paraId="7399760D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6152C4A3" w14:textId="77777777" w:rsidR="00AD232E" w:rsidRPr="00111C35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111C35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3F4E7B0E" w14:textId="77777777" w:rsidR="00AD232E" w:rsidRPr="00111C35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111C35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40D399C2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10BE80DF" w14:textId="77777777"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776292DF" w14:textId="2C35AFC3" w:rsidR="008978F7" w:rsidRPr="00F77BAA" w:rsidRDefault="00F77BAA" w:rsidP="00F77BAA">
      <w:pPr>
        <w:pStyle w:val="InfoBlue"/>
      </w:pPr>
      <w:r w:rsidRPr="00F77BAA">
        <w:t>This document presents the</w:t>
      </w:r>
      <w:r w:rsidRPr="00F77BAA">
        <w:rPr>
          <w:shd w:val="clear" w:color="auto" w:fill="FFFFFF"/>
        </w:rPr>
        <w:t xml:space="preserve"> glossary, also known as a vocabulary or clavis, an alphabetical list of terms in </w:t>
      </w:r>
      <w:r w:rsidRPr="00F77BAA">
        <w:rPr>
          <w:shd w:val="clear" w:color="auto" w:fill="FFFFFF"/>
        </w:rPr>
        <w:t xml:space="preserve">regard with the online banking application, </w:t>
      </w:r>
      <w:r w:rsidRPr="00F77BAA">
        <w:rPr>
          <w:shd w:val="clear" w:color="auto" w:fill="FFFFFF"/>
        </w:rPr>
        <w:t>with the definitions for those terms. </w:t>
      </w:r>
    </w:p>
    <w:p w14:paraId="1BA96721" w14:textId="77777777"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14:paraId="4CE6290A" w14:textId="286B19E2" w:rsidR="0085257A" w:rsidRPr="00AD232E" w:rsidRDefault="0085257A" w:rsidP="00F77BAA">
      <w:pPr>
        <w:pStyle w:val="InfoBlue"/>
      </w:pPr>
      <w:bookmarkStart w:id="6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2D585090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34C14C7C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76A00171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7364486E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693B91E1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F15767" w:rsidRPr="00AD232E" w14:paraId="22794D91" w14:textId="77777777" w:rsidTr="00AD232E">
        <w:trPr>
          <w:trHeight w:val="976"/>
        </w:trPr>
        <w:tc>
          <w:tcPr>
            <w:tcW w:w="2258" w:type="dxa"/>
          </w:tcPr>
          <w:p w14:paraId="74765486" w14:textId="6F4F97E1" w:rsidR="00F15767" w:rsidRDefault="00F15767" w:rsidP="00F15767">
            <w:r>
              <w:t>account</w:t>
            </w:r>
          </w:p>
          <w:p w14:paraId="6E353179" w14:textId="77777777" w:rsidR="00F15767" w:rsidRDefault="00F15767" w:rsidP="00F15767">
            <w:pPr>
              <w:pStyle w:val="InfoBlue"/>
            </w:pPr>
            <w:r>
              <w:t>authentication</w:t>
            </w:r>
          </w:p>
          <w:p w14:paraId="705629F4" w14:textId="579A1E7A" w:rsidR="00F15767" w:rsidRDefault="00F15767" w:rsidP="00F15767">
            <w:pPr>
              <w:pStyle w:val="BodyText"/>
            </w:pPr>
          </w:p>
          <w:p w14:paraId="4E900B4E" w14:textId="77777777" w:rsidR="00F15767" w:rsidRDefault="00F15767" w:rsidP="00F15767">
            <w:pPr>
              <w:pStyle w:val="BodyText"/>
            </w:pPr>
          </w:p>
          <w:p w14:paraId="7E76F3E0" w14:textId="77777777" w:rsidR="00F15767" w:rsidRDefault="00F15767" w:rsidP="00F15767">
            <w:pPr>
              <w:pStyle w:val="BodyText"/>
              <w:ind w:left="0"/>
            </w:pPr>
            <w:r>
              <w:t>Transaction history</w:t>
            </w:r>
          </w:p>
          <w:p w14:paraId="4BDB947B" w14:textId="77777777" w:rsidR="00F15767" w:rsidRDefault="00F15767" w:rsidP="00F15767">
            <w:pPr>
              <w:pStyle w:val="BodyText"/>
              <w:ind w:left="0"/>
            </w:pPr>
          </w:p>
          <w:p w14:paraId="30176667" w14:textId="64C073B6" w:rsidR="00F15767" w:rsidRPr="00F77BAA" w:rsidRDefault="00F15767" w:rsidP="00F15767">
            <w:pPr>
              <w:pStyle w:val="BodyText"/>
              <w:ind w:left="0"/>
            </w:pPr>
            <w:r>
              <w:t>Transfer funds</w:t>
            </w:r>
          </w:p>
        </w:tc>
        <w:tc>
          <w:tcPr>
            <w:tcW w:w="3232" w:type="dxa"/>
          </w:tcPr>
          <w:p w14:paraId="738D8636" w14:textId="77777777" w:rsidR="00F15767" w:rsidRDefault="00F15767" w:rsidP="00F15767">
            <w:pPr>
              <w:pStyle w:val="InfoBlue"/>
            </w:pPr>
            <w:r>
              <w:t>Defines a general group of credentials used in the authentication process</w:t>
            </w:r>
          </w:p>
          <w:p w14:paraId="517383F5" w14:textId="77777777" w:rsidR="00F15767" w:rsidRDefault="00F15767" w:rsidP="00F15767">
            <w:pPr>
              <w:pStyle w:val="BodyText"/>
              <w:ind w:left="0"/>
            </w:pPr>
          </w:p>
          <w:p w14:paraId="3235FF9B" w14:textId="77777777" w:rsidR="00F15767" w:rsidRDefault="00F15767" w:rsidP="00F15767">
            <w:pPr>
              <w:pStyle w:val="BodyText"/>
              <w:ind w:left="0"/>
            </w:pPr>
            <w:r>
              <w:t>It is used for viewing the transactions made by an account of the bank.</w:t>
            </w:r>
          </w:p>
          <w:p w14:paraId="598C63FB" w14:textId="77777777" w:rsidR="00F15767" w:rsidRDefault="00F15767" w:rsidP="00F15767"/>
          <w:p w14:paraId="0CC038D7" w14:textId="48BC60B1" w:rsidR="00F15767" w:rsidRPr="00F77BAA" w:rsidRDefault="00F15767" w:rsidP="00F15767">
            <w:r>
              <w:t>Allows the user to transfer funds to another account of the bank.</w:t>
            </w:r>
          </w:p>
        </w:tc>
        <w:tc>
          <w:tcPr>
            <w:tcW w:w="1890" w:type="dxa"/>
          </w:tcPr>
          <w:p w14:paraId="5F3430C7" w14:textId="77777777" w:rsidR="00F15767" w:rsidRDefault="00F15767" w:rsidP="00F15767">
            <w:r>
              <w:t>virtual</w:t>
            </w:r>
          </w:p>
          <w:p w14:paraId="6861408E" w14:textId="77777777" w:rsidR="00F15767" w:rsidRPr="00F15767" w:rsidRDefault="00F15767" w:rsidP="00F15767"/>
          <w:p w14:paraId="08EA59ED" w14:textId="77777777" w:rsidR="00F15767" w:rsidRPr="00F15767" w:rsidRDefault="00F15767" w:rsidP="00F15767"/>
          <w:p w14:paraId="0DA3BBD7" w14:textId="77777777" w:rsidR="00F15767" w:rsidRDefault="00F15767" w:rsidP="00F15767"/>
          <w:p w14:paraId="40695E02" w14:textId="77777777" w:rsidR="00F15767" w:rsidRDefault="00F15767" w:rsidP="00F15767"/>
          <w:p w14:paraId="51A953A1" w14:textId="77777777" w:rsidR="00F15767" w:rsidRDefault="00F15767" w:rsidP="00F15767">
            <w:r>
              <w:t>virtual</w:t>
            </w:r>
          </w:p>
          <w:p w14:paraId="04476963" w14:textId="77777777" w:rsidR="00F15767" w:rsidRDefault="00F15767" w:rsidP="00F15767"/>
          <w:p w14:paraId="756CDDD5" w14:textId="77777777" w:rsidR="00F15767" w:rsidRDefault="00F15767" w:rsidP="00F15767"/>
          <w:p w14:paraId="1960B0CF" w14:textId="77777777" w:rsidR="00F15767" w:rsidRDefault="00F15767" w:rsidP="00F15767"/>
          <w:p w14:paraId="45514528" w14:textId="2D6BAA7A" w:rsidR="00F15767" w:rsidRPr="00F15767" w:rsidRDefault="00F15767" w:rsidP="00F15767">
            <w:r>
              <w:t>virtual</w:t>
            </w:r>
            <w:bookmarkStart w:id="7" w:name="_GoBack"/>
            <w:bookmarkEnd w:id="7"/>
          </w:p>
        </w:tc>
        <w:tc>
          <w:tcPr>
            <w:tcW w:w="3420" w:type="dxa"/>
          </w:tcPr>
          <w:p w14:paraId="4FD8F402" w14:textId="77777777" w:rsidR="00F15767" w:rsidRDefault="00F15767" w:rsidP="00F15767">
            <w:pPr>
              <w:pStyle w:val="InfoBlue"/>
            </w:pPr>
            <w:r>
              <w:t>Correct username and password, registered in the database</w:t>
            </w:r>
          </w:p>
          <w:p w14:paraId="4B39F7A9" w14:textId="77777777" w:rsidR="00F15767" w:rsidRPr="00F77BAA" w:rsidRDefault="00F15767" w:rsidP="00F15767"/>
          <w:p w14:paraId="45E7E9D5" w14:textId="77777777" w:rsidR="00F15767" w:rsidRPr="00F77BAA" w:rsidRDefault="00F15767" w:rsidP="00F15767"/>
          <w:p w14:paraId="121627FB" w14:textId="77777777" w:rsidR="00F15767" w:rsidRDefault="00F15767" w:rsidP="00F15767">
            <w:pPr>
              <w:rPr>
                <w:iCs/>
              </w:rPr>
            </w:pPr>
          </w:p>
          <w:p w14:paraId="0481D136" w14:textId="77777777" w:rsidR="00F15767" w:rsidRDefault="00F15767" w:rsidP="00F15767">
            <w:r>
              <w:t>User to be logged into account</w:t>
            </w:r>
          </w:p>
          <w:p w14:paraId="567353FA" w14:textId="77777777" w:rsidR="00F15767" w:rsidRPr="00F77BAA" w:rsidRDefault="00F15767" w:rsidP="00F15767"/>
          <w:p w14:paraId="69900F7E" w14:textId="77777777" w:rsidR="00F15767" w:rsidRDefault="00F15767" w:rsidP="00F15767"/>
          <w:p w14:paraId="59D6DA15" w14:textId="113F7CB9" w:rsidR="00F15767" w:rsidRPr="00F77BAA" w:rsidRDefault="00F15767" w:rsidP="00F15767">
            <w:r>
              <w:t>Receiver is to be registered in the database in order for the transfer to be successful</w:t>
            </w:r>
          </w:p>
        </w:tc>
      </w:tr>
      <w:bookmarkEnd w:id="6"/>
    </w:tbl>
    <w:p w14:paraId="22A189C5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3DAF8" w14:textId="77777777" w:rsidR="00111C35" w:rsidRDefault="00111C35">
      <w:pPr>
        <w:spacing w:line="240" w:lineRule="auto"/>
      </w:pPr>
      <w:r>
        <w:separator/>
      </w:r>
    </w:p>
  </w:endnote>
  <w:endnote w:type="continuationSeparator" w:id="0">
    <w:p w14:paraId="74BD5ED6" w14:textId="77777777" w:rsidR="00111C35" w:rsidRDefault="00111C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40B9F16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916D58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1CB28A" w14:textId="35C00F72" w:rsidR="00AD439A" w:rsidRDefault="00AD439A" w:rsidP="00AD439A">
          <w:pPr>
            <w:jc w:val="center"/>
          </w:pPr>
          <w:r>
            <w:sym w:font="Symbol" w:char="F0D3"/>
          </w:r>
          <w:r w:rsidR="00F77BAA">
            <w:t>Anda Papita</w:t>
          </w:r>
          <w:r>
            <w:t xml:space="preserve">, </w:t>
          </w:r>
          <w:r w:rsidR="00111C35">
            <w:fldChar w:fldCharType="begin"/>
          </w:r>
          <w:r w:rsidR="00111C35">
            <w:instrText xml:space="preserve"> DATE \@ "yyyy" </w:instrText>
          </w:r>
          <w:r w:rsidR="00111C35">
            <w:fldChar w:fldCharType="separate"/>
          </w:r>
          <w:r w:rsidR="00F77BAA">
            <w:rPr>
              <w:noProof/>
            </w:rPr>
            <w:t>2020</w:t>
          </w:r>
          <w:r w:rsidR="00111C35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FA55CB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386E35FC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A9CC0" w14:textId="77777777" w:rsidR="00111C35" w:rsidRDefault="00111C35">
      <w:pPr>
        <w:spacing w:line="240" w:lineRule="auto"/>
      </w:pPr>
      <w:r>
        <w:separator/>
      </w:r>
    </w:p>
  </w:footnote>
  <w:footnote w:type="continuationSeparator" w:id="0">
    <w:p w14:paraId="6AA0948E" w14:textId="77777777" w:rsidR="00111C35" w:rsidRDefault="00111C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E6EB8" w14:textId="77777777" w:rsidR="00AD439A" w:rsidRDefault="00AD439A">
    <w:pPr>
      <w:rPr>
        <w:sz w:val="24"/>
      </w:rPr>
    </w:pPr>
  </w:p>
  <w:p w14:paraId="66EA5139" w14:textId="77777777" w:rsidR="00AD439A" w:rsidRDefault="00AD439A">
    <w:pPr>
      <w:pBdr>
        <w:top w:val="single" w:sz="6" w:space="1" w:color="auto"/>
      </w:pBdr>
      <w:rPr>
        <w:sz w:val="24"/>
      </w:rPr>
    </w:pPr>
  </w:p>
  <w:p w14:paraId="463AE361" w14:textId="2AE41FF6" w:rsidR="00AD439A" w:rsidRDefault="00111C35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AD439A">
      <w:rPr>
        <w:rFonts w:ascii="Arial" w:hAnsi="Arial"/>
        <w:b/>
        <w:sz w:val="36"/>
      </w:rPr>
      <w:t>&lt;</w:t>
    </w:r>
    <w:r w:rsidR="00F77BAA">
      <w:rPr>
        <w:rFonts w:ascii="Arial" w:hAnsi="Arial"/>
        <w:b/>
        <w:sz w:val="36"/>
      </w:rPr>
      <w:t>Anda Papita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5C31DAC0" w14:textId="0F8464E5" w:rsidR="00AD439A" w:rsidRDefault="00111C35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AD439A">
      <w:rPr>
        <w:rFonts w:ascii="Arial" w:hAnsi="Arial"/>
        <w:b/>
        <w:sz w:val="36"/>
      </w:rPr>
      <w:t>&lt;</w:t>
    </w:r>
    <w:r w:rsidR="00F77BAA">
      <w:rPr>
        <w:rFonts w:ascii="Arial" w:hAnsi="Arial"/>
        <w:b/>
        <w:sz w:val="36"/>
      </w:rPr>
      <w:t>30431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FA1E1C5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005F4399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46C0DD2A" w14:textId="77777777">
      <w:tc>
        <w:tcPr>
          <w:tcW w:w="6379" w:type="dxa"/>
        </w:tcPr>
        <w:p w14:paraId="5BF2B717" w14:textId="722C0E05" w:rsidR="00AD439A" w:rsidRDefault="00F77BAA" w:rsidP="00F77BAA">
          <w:pPr>
            <w:tabs>
              <w:tab w:val="left" w:pos="3550"/>
            </w:tabs>
          </w:pPr>
          <w:r>
            <w:t>Online banking</w:t>
          </w:r>
        </w:p>
      </w:tc>
      <w:tc>
        <w:tcPr>
          <w:tcW w:w="3179" w:type="dxa"/>
        </w:tcPr>
        <w:p w14:paraId="0966C5D9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5F52E806" w14:textId="77777777">
      <w:tc>
        <w:tcPr>
          <w:tcW w:w="6379" w:type="dxa"/>
        </w:tcPr>
        <w:p w14:paraId="6FF16B19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1BA68BEE" w14:textId="594EEEC3" w:rsidR="00AD439A" w:rsidRDefault="00AD439A">
          <w:r>
            <w:t xml:space="preserve">  Date:  </w:t>
          </w:r>
          <w:r w:rsidR="00F77BAA">
            <w:t>18/03/2020</w:t>
          </w:r>
        </w:p>
      </w:tc>
    </w:tr>
    <w:tr w:rsidR="00AD439A" w14:paraId="22C66D22" w14:textId="77777777">
      <w:tc>
        <w:tcPr>
          <w:tcW w:w="9558" w:type="dxa"/>
          <w:gridSpan w:val="2"/>
        </w:tcPr>
        <w:p w14:paraId="0A9C21B9" w14:textId="77777777" w:rsidR="00AD439A" w:rsidRDefault="00AD439A">
          <w:r>
            <w:t>&lt;document identifier&gt;</w:t>
          </w:r>
        </w:p>
      </w:tc>
    </w:tr>
  </w:tbl>
  <w:p w14:paraId="31556A4C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11C35"/>
    <w:rsid w:val="001C7458"/>
    <w:rsid w:val="001D42BB"/>
    <w:rsid w:val="005A3207"/>
    <w:rsid w:val="00600853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15767"/>
    <w:rsid w:val="00F669DB"/>
    <w:rsid w:val="00F7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64060B"/>
  <w15:docId w15:val="{ACEF472C-45A0-43D4-8383-5EB76031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77BAA"/>
    <w:pPr>
      <w:tabs>
        <w:tab w:val="left" w:pos="540"/>
        <w:tab w:val="left" w:pos="1260"/>
      </w:tabs>
      <w:spacing w:after="120"/>
    </w:pPr>
    <w:rPr>
      <w:iCs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20</TotalTime>
  <Pages>4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Anda Papita</cp:lastModifiedBy>
  <cp:revision>6</cp:revision>
  <cp:lastPrinted>2001-03-15T12:26:00Z</cp:lastPrinted>
  <dcterms:created xsi:type="dcterms:W3CDTF">2010-02-26T10:01:00Z</dcterms:created>
  <dcterms:modified xsi:type="dcterms:W3CDTF">2020-03-20T22:48:00Z</dcterms:modified>
</cp:coreProperties>
</file>